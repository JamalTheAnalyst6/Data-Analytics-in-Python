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F5A" w14:textId="01DDE845" w:rsidR="008918F2" w:rsidRDefault="00CD79FE">
      <w:pPr>
        <w:pStyle w:val="Heading1"/>
      </w:pPr>
      <w:r>
        <w:t>Python for Beginners</w:t>
      </w:r>
    </w:p>
    <w:p w14:paraId="45DB2EEC" w14:textId="69217C59" w:rsidR="008918F2" w:rsidRDefault="00CD79FE" w:rsidP="00CD79FE">
      <w:pPr>
        <w:pStyle w:val="ListBullet"/>
        <w:numPr>
          <w:ilvl w:val="0"/>
          <w:numId w:val="6"/>
        </w:numPr>
      </w:pPr>
      <w:r>
        <w:t>Installing Jupyter Notebooks</w:t>
      </w:r>
    </w:p>
    <w:p w14:paraId="077F6762" w14:textId="3FCB09CF" w:rsidR="003D66AD" w:rsidRDefault="00260D74" w:rsidP="003D66AD">
      <w:pPr>
        <w:pStyle w:val="ListBullet"/>
        <w:numPr>
          <w:ilvl w:val="1"/>
          <w:numId w:val="6"/>
        </w:numPr>
      </w:pPr>
      <w:r>
        <w:t>Anaconda.com</w:t>
      </w:r>
    </w:p>
    <w:p w14:paraId="04A3F153" w14:textId="0C37CFC1" w:rsidR="008918F2" w:rsidRDefault="00C008E4" w:rsidP="00B85086">
      <w:pPr>
        <w:pStyle w:val="ListBullet"/>
        <w:numPr>
          <w:ilvl w:val="1"/>
          <w:numId w:val="6"/>
        </w:numPr>
      </w:pPr>
      <w:r>
        <w:t xml:space="preserve"> </w:t>
      </w:r>
      <w:r w:rsidR="006B41FF">
        <w:t>Once installed, click on anaconda navigator</w:t>
      </w:r>
      <w:r w:rsidR="00B85086">
        <w:t>, the Jupiter notebooks</w:t>
      </w:r>
    </w:p>
    <w:p w14:paraId="628C6785" w14:textId="25C7FB24" w:rsidR="00B85086" w:rsidRDefault="00B85086" w:rsidP="00B85086">
      <w:pPr>
        <w:pStyle w:val="ListBullet"/>
        <w:numPr>
          <w:ilvl w:val="1"/>
          <w:numId w:val="6"/>
        </w:numPr>
      </w:pPr>
      <w:r>
        <w:t>The notebooks are Jupiter files</w:t>
      </w:r>
    </w:p>
    <w:p w14:paraId="34F0D4BD" w14:textId="6739EBCB" w:rsidR="00B85086" w:rsidRDefault="00B85086" w:rsidP="00B85086">
      <w:pPr>
        <w:pStyle w:val="ListBullet"/>
        <w:numPr>
          <w:ilvl w:val="1"/>
          <w:numId w:val="6"/>
        </w:numPr>
      </w:pPr>
      <w:r>
        <w:t xml:space="preserve">Click new for a new </w:t>
      </w:r>
      <w:r w:rsidR="007040C1">
        <w:t>J</w:t>
      </w:r>
      <w:r>
        <w:t>up</w:t>
      </w:r>
      <w:r w:rsidR="007040C1">
        <w:t>yt</w:t>
      </w:r>
      <w:r>
        <w:t>er python kernel</w:t>
      </w:r>
    </w:p>
    <w:p w14:paraId="003EB127" w14:textId="2D7EE809" w:rsidR="00B85086" w:rsidRDefault="00B85086" w:rsidP="00B85086">
      <w:pPr>
        <w:pStyle w:val="ListBullet"/>
        <w:numPr>
          <w:ilvl w:val="1"/>
          <w:numId w:val="6"/>
        </w:numPr>
      </w:pPr>
      <w:r>
        <w:t>Within a python kernel’s cell, you write python code and then run it with shift + return</w:t>
      </w:r>
    </w:p>
    <w:p w14:paraId="35AC4925" w14:textId="26622B61" w:rsidR="007040C1" w:rsidRDefault="007040C1" w:rsidP="00B85086">
      <w:pPr>
        <w:pStyle w:val="ListBullet"/>
        <w:numPr>
          <w:ilvl w:val="1"/>
          <w:numId w:val="6"/>
        </w:numPr>
      </w:pPr>
      <w:r>
        <w:t>You can also add text to a cell by clicking markdown.</w:t>
      </w:r>
    </w:p>
    <w:p w14:paraId="32D8B55C" w14:textId="0875DBE7" w:rsidR="007040C1" w:rsidRDefault="007040C1" w:rsidP="00B85086">
      <w:pPr>
        <w:pStyle w:val="ListBullet"/>
        <w:numPr>
          <w:ilvl w:val="1"/>
          <w:numId w:val="6"/>
        </w:numPr>
      </w:pPr>
      <w:r>
        <w:t>You can save a kernel by clicking save and you can view saved files in the home page.</w:t>
      </w:r>
    </w:p>
    <w:p w14:paraId="0C5F61D1" w14:textId="060601C2" w:rsidR="007040C1" w:rsidRDefault="007040C1" w:rsidP="00B85086">
      <w:pPr>
        <w:pStyle w:val="ListBullet"/>
        <w:numPr>
          <w:ilvl w:val="1"/>
          <w:numId w:val="6"/>
        </w:numPr>
      </w:pPr>
      <w:r>
        <w:t>You can use the + button to add cells to a kernel</w:t>
      </w:r>
    </w:p>
    <w:p w14:paraId="177F8040" w14:textId="54BF7938" w:rsidR="007040C1" w:rsidRDefault="007040C1" w:rsidP="00B85086">
      <w:pPr>
        <w:pStyle w:val="ListBullet"/>
        <w:numPr>
          <w:ilvl w:val="1"/>
          <w:numId w:val="6"/>
        </w:numPr>
      </w:pPr>
      <w:r>
        <w:t>You can delete cells by clicking the cut button.</w:t>
      </w:r>
    </w:p>
    <w:p w14:paraId="4AA11618" w14:textId="19A618EE" w:rsidR="007040C1" w:rsidRDefault="007040C1" w:rsidP="00B85086">
      <w:pPr>
        <w:pStyle w:val="ListBullet"/>
        <w:numPr>
          <w:ilvl w:val="1"/>
          <w:numId w:val="6"/>
        </w:numPr>
      </w:pPr>
      <w:r>
        <w:t>You can shut a kernel down with the shutdown button</w:t>
      </w:r>
      <w:r w:rsidR="00774D27">
        <w:t>.</w:t>
      </w:r>
    </w:p>
    <w:p w14:paraId="55FBFAFC" w14:textId="438F2B89" w:rsidR="00774D27" w:rsidRDefault="00774D27" w:rsidP="00B85086">
      <w:pPr>
        <w:pStyle w:val="ListBullet"/>
        <w:numPr>
          <w:ilvl w:val="1"/>
          <w:numId w:val="6"/>
        </w:numPr>
      </w:pPr>
      <w:r>
        <w:t>You can use the up and down button to move cells up and down.</w:t>
      </w:r>
    </w:p>
    <w:p w14:paraId="3B1D7183" w14:textId="172D5B10" w:rsidR="00774D27" w:rsidRDefault="00774D27" w:rsidP="00B85086">
      <w:pPr>
        <w:pStyle w:val="ListBullet"/>
        <w:numPr>
          <w:ilvl w:val="1"/>
          <w:numId w:val="6"/>
        </w:numPr>
      </w:pPr>
      <w:r>
        <w:t>You can click the run button to run code in a cell.</w:t>
      </w:r>
    </w:p>
    <w:p w14:paraId="42F29B16" w14:textId="727B5C08" w:rsidR="00774D27" w:rsidRDefault="00774D27" w:rsidP="00B85086">
      <w:pPr>
        <w:pStyle w:val="ListBullet"/>
        <w:numPr>
          <w:ilvl w:val="1"/>
          <w:numId w:val="6"/>
        </w:numPr>
      </w:pPr>
      <w:r>
        <w:t>You can use the stop button if the code in a cell is taking too long to run.</w:t>
      </w:r>
    </w:p>
    <w:p w14:paraId="23597518" w14:textId="47E1F506" w:rsidR="00774D27" w:rsidRDefault="00774D27" w:rsidP="00B85086">
      <w:pPr>
        <w:pStyle w:val="ListBullet"/>
        <w:numPr>
          <w:ilvl w:val="1"/>
          <w:numId w:val="6"/>
        </w:numPr>
      </w:pPr>
      <w:r>
        <w:t>You can use the circular arrow to restart the running of cose in a cell.</w:t>
      </w:r>
    </w:p>
    <w:p w14:paraId="087D3B7B" w14:textId="337B33D4" w:rsidR="00774D27" w:rsidRDefault="00774D27" w:rsidP="00777284">
      <w:pPr>
        <w:pStyle w:val="ListBullet"/>
        <w:numPr>
          <w:ilvl w:val="1"/>
          <w:numId w:val="6"/>
        </w:numPr>
      </w:pPr>
      <w:r>
        <w:t>You can use the fast forward button the restart the kernel and re-run the whole notebook.</w:t>
      </w:r>
    </w:p>
    <w:p w14:paraId="072AB4E1" w14:textId="7584CE59" w:rsidR="00777284" w:rsidRDefault="00777284" w:rsidP="00777284">
      <w:pPr>
        <w:pStyle w:val="ListBullet"/>
        <w:numPr>
          <w:ilvl w:val="0"/>
          <w:numId w:val="6"/>
        </w:numPr>
      </w:pPr>
      <w:r>
        <w:t>Variables</w:t>
      </w:r>
    </w:p>
    <w:p w14:paraId="60B28B6D" w14:textId="2AE59CDC" w:rsidR="00777284" w:rsidRDefault="00777284" w:rsidP="00777284">
      <w:pPr>
        <w:pStyle w:val="ListBullet"/>
        <w:numPr>
          <w:ilvl w:val="1"/>
          <w:numId w:val="6"/>
        </w:numPr>
      </w:pPr>
      <w:r>
        <w:t>You can easily assign variables to values i.e. x = 10</w:t>
      </w:r>
    </w:p>
    <w:p w14:paraId="5D290071" w14:textId="41622307" w:rsidR="00777284" w:rsidRDefault="00777284" w:rsidP="00777284">
      <w:pPr>
        <w:pStyle w:val="ListBullet"/>
        <w:numPr>
          <w:ilvl w:val="1"/>
          <w:numId w:val="6"/>
        </w:numPr>
      </w:pPr>
      <w:r>
        <w:lastRenderedPageBreak/>
        <w:t>You can easily print a variables value i.e. print(x)</w:t>
      </w:r>
    </w:p>
    <w:p w14:paraId="6891EEDB" w14:textId="5FABA580" w:rsidR="00777284" w:rsidRDefault="00777284" w:rsidP="00777284">
      <w:pPr>
        <w:pStyle w:val="ListBullet"/>
        <w:numPr>
          <w:ilvl w:val="1"/>
          <w:numId w:val="6"/>
        </w:numPr>
      </w:pPr>
      <w:r>
        <w:t>You can easily read a variable data type i.e. type(x)</w:t>
      </w:r>
    </w:p>
    <w:p w14:paraId="58817369" w14:textId="78795B08" w:rsidR="00777284" w:rsidRDefault="00777284" w:rsidP="00777284">
      <w:pPr>
        <w:pStyle w:val="ListBullet"/>
        <w:numPr>
          <w:ilvl w:val="1"/>
          <w:numId w:val="6"/>
        </w:numPr>
      </w:pPr>
      <w:r>
        <w:t>A variables value can be easily overwritten</w:t>
      </w:r>
    </w:p>
    <w:p w14:paraId="1E65A7F4" w14:textId="2614EE8D" w:rsidR="00777284" w:rsidRDefault="00777284" w:rsidP="00777284">
      <w:pPr>
        <w:pStyle w:val="ListBullet"/>
        <w:numPr>
          <w:ilvl w:val="1"/>
          <w:numId w:val="6"/>
        </w:numPr>
      </w:pPr>
      <w:r>
        <w:t>Variables are case-sensitive</w:t>
      </w:r>
    </w:p>
    <w:p w14:paraId="6D80BEFA" w14:textId="4D6DA013" w:rsidR="00777284" w:rsidRDefault="00777284" w:rsidP="00777284">
      <w:pPr>
        <w:pStyle w:val="ListBullet"/>
        <w:numPr>
          <w:ilvl w:val="1"/>
          <w:numId w:val="6"/>
        </w:numPr>
      </w:pPr>
      <w:r>
        <w:t>You can easily assign multiple variables to multiple values.</w:t>
      </w:r>
    </w:p>
    <w:p w14:paraId="61C00F0F" w14:textId="5B4D2A44" w:rsidR="00777284" w:rsidRDefault="00DE6854" w:rsidP="00777284">
      <w:pPr>
        <w:pStyle w:val="ListBullet"/>
        <w:numPr>
          <w:ilvl w:val="1"/>
          <w:numId w:val="6"/>
        </w:numPr>
      </w:pPr>
      <w:r>
        <w:t>You can also easily assign multiple variable</w:t>
      </w:r>
      <w:r w:rsidR="00122E47">
        <w:t>s</w:t>
      </w:r>
      <w:r>
        <w:t xml:space="preserve"> to the same </w:t>
      </w:r>
      <w:r w:rsidR="00122E47">
        <w:t>value.</w:t>
      </w:r>
    </w:p>
    <w:p w14:paraId="6344A3CF" w14:textId="7106B1C3" w:rsidR="00122E47" w:rsidRDefault="006A643C" w:rsidP="006A643C">
      <w:pPr>
        <w:pStyle w:val="ListBullet"/>
        <w:numPr>
          <w:ilvl w:val="0"/>
          <w:numId w:val="6"/>
        </w:numPr>
      </w:pPr>
      <w:r>
        <w:t>Intro</w:t>
      </w:r>
    </w:p>
    <w:p w14:paraId="7828AF70" w14:textId="73A3A614" w:rsidR="006A643C" w:rsidRDefault="006A643C" w:rsidP="006A643C">
      <w:pPr>
        <w:pStyle w:val="ListBullet"/>
        <w:numPr>
          <w:ilvl w:val="1"/>
          <w:numId w:val="6"/>
        </w:numPr>
      </w:pPr>
      <w:r>
        <w:t>Numeric</w:t>
      </w:r>
    </w:p>
    <w:p w14:paraId="6412AE79" w14:textId="09A6B072" w:rsidR="006A643C" w:rsidRDefault="006A643C" w:rsidP="006A643C">
      <w:pPr>
        <w:pStyle w:val="ListBullet"/>
        <w:numPr>
          <w:ilvl w:val="2"/>
          <w:numId w:val="6"/>
        </w:numPr>
      </w:pPr>
      <w:r>
        <w:t>There’s int, float, complex</w:t>
      </w:r>
    </w:p>
    <w:p w14:paraId="4594B49F" w14:textId="0530F0B5" w:rsidR="006A643C" w:rsidRDefault="006A643C" w:rsidP="006A643C">
      <w:pPr>
        <w:pStyle w:val="ListBullet"/>
        <w:numPr>
          <w:ilvl w:val="1"/>
          <w:numId w:val="6"/>
        </w:numPr>
      </w:pPr>
      <w:r>
        <w:t>Boolean</w:t>
      </w:r>
    </w:p>
    <w:p w14:paraId="543617DD" w14:textId="40DA47F3" w:rsidR="006A643C" w:rsidRDefault="006A643C" w:rsidP="006A643C">
      <w:pPr>
        <w:pStyle w:val="ListBullet"/>
        <w:numPr>
          <w:ilvl w:val="2"/>
          <w:numId w:val="6"/>
        </w:numPr>
      </w:pPr>
      <w:r>
        <w:t>There’s true and false</w:t>
      </w:r>
    </w:p>
    <w:p w14:paraId="265F0167" w14:textId="249A7A6D" w:rsidR="006A643C" w:rsidRDefault="006A643C" w:rsidP="006A643C">
      <w:pPr>
        <w:pStyle w:val="ListBullet"/>
        <w:numPr>
          <w:ilvl w:val="1"/>
          <w:numId w:val="6"/>
        </w:numPr>
      </w:pPr>
      <w:r>
        <w:t>Strings</w:t>
      </w:r>
    </w:p>
    <w:p w14:paraId="56FE4204" w14:textId="77777777" w:rsidR="006A643C" w:rsidRDefault="006A643C" w:rsidP="006A643C">
      <w:pPr>
        <w:pStyle w:val="ListBullet"/>
        <w:numPr>
          <w:ilvl w:val="2"/>
          <w:numId w:val="6"/>
        </w:numPr>
      </w:pPr>
    </w:p>
    <w:p w14:paraId="13B534EC" w14:textId="6E68A239" w:rsidR="006A643C" w:rsidRDefault="006A643C" w:rsidP="006A643C">
      <w:pPr>
        <w:pStyle w:val="ListBullet"/>
        <w:numPr>
          <w:ilvl w:val="1"/>
          <w:numId w:val="6"/>
        </w:numPr>
      </w:pPr>
      <w:r>
        <w:t>List</w:t>
      </w:r>
    </w:p>
    <w:p w14:paraId="71E9D445" w14:textId="37D1B7DA" w:rsidR="006A643C" w:rsidRDefault="006A643C" w:rsidP="006A643C">
      <w:pPr>
        <w:pStyle w:val="ListBullet"/>
        <w:numPr>
          <w:ilvl w:val="1"/>
          <w:numId w:val="6"/>
        </w:numPr>
      </w:pPr>
      <w:r>
        <w:t>Tuples</w:t>
      </w:r>
    </w:p>
    <w:p w14:paraId="6C78322E" w14:textId="2C636078" w:rsidR="006A643C" w:rsidRDefault="006A643C" w:rsidP="006A643C">
      <w:pPr>
        <w:pStyle w:val="ListBullet"/>
        <w:numPr>
          <w:ilvl w:val="1"/>
          <w:numId w:val="6"/>
        </w:numPr>
      </w:pPr>
      <w:r>
        <w:t>Sets</w:t>
      </w:r>
    </w:p>
    <w:p w14:paraId="5DB8F8D1" w14:textId="6B7CF7E3" w:rsidR="006A643C" w:rsidRPr="00F22C48" w:rsidRDefault="006A643C" w:rsidP="006A643C">
      <w:pPr>
        <w:pStyle w:val="ListBullet"/>
        <w:numPr>
          <w:ilvl w:val="1"/>
          <w:numId w:val="6"/>
        </w:numPr>
      </w:pPr>
      <w:r>
        <w:t>Dictionaries</w:t>
      </w:r>
    </w:p>
    <w:sectPr w:rsidR="006A643C" w:rsidRPr="00F22C4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9FC7" w14:textId="77777777" w:rsidR="00AF5570" w:rsidRDefault="00AF5570">
      <w:r>
        <w:separator/>
      </w:r>
    </w:p>
    <w:p w14:paraId="42AE9C77" w14:textId="77777777" w:rsidR="00AF5570" w:rsidRDefault="00AF5570"/>
  </w:endnote>
  <w:endnote w:type="continuationSeparator" w:id="0">
    <w:p w14:paraId="299C286C" w14:textId="77777777" w:rsidR="00AF5570" w:rsidRDefault="00AF5570">
      <w:r>
        <w:continuationSeparator/>
      </w:r>
    </w:p>
    <w:p w14:paraId="66C781F0" w14:textId="77777777" w:rsidR="00AF5570" w:rsidRDefault="00AF5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30D29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4233" w14:textId="77777777" w:rsidR="00AF5570" w:rsidRDefault="00AF5570">
      <w:r>
        <w:separator/>
      </w:r>
    </w:p>
    <w:p w14:paraId="373E7E96" w14:textId="77777777" w:rsidR="00AF5570" w:rsidRDefault="00AF5570"/>
  </w:footnote>
  <w:footnote w:type="continuationSeparator" w:id="0">
    <w:p w14:paraId="39BA8958" w14:textId="77777777" w:rsidR="00AF5570" w:rsidRDefault="00AF5570">
      <w:r>
        <w:continuationSeparator/>
      </w:r>
    </w:p>
    <w:p w14:paraId="4433DA32" w14:textId="77777777" w:rsidR="00AF5570" w:rsidRDefault="00AF55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A05A9"/>
    <w:multiLevelType w:val="hybridMultilevel"/>
    <w:tmpl w:val="48B25EEC"/>
    <w:lvl w:ilvl="0" w:tplc="B43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5672">
    <w:abstractNumId w:val="2"/>
  </w:num>
  <w:num w:numId="2" w16cid:durableId="1539657228">
    <w:abstractNumId w:val="1"/>
  </w:num>
  <w:num w:numId="3" w16cid:durableId="389235006">
    <w:abstractNumId w:val="3"/>
  </w:num>
  <w:num w:numId="4" w16cid:durableId="827475926">
    <w:abstractNumId w:val="5"/>
  </w:num>
  <w:num w:numId="5" w16cid:durableId="1574269078">
    <w:abstractNumId w:val="0"/>
  </w:num>
  <w:num w:numId="6" w16cid:durableId="1057318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FE"/>
    <w:rsid w:val="0004068E"/>
    <w:rsid w:val="00122E47"/>
    <w:rsid w:val="001F0CCA"/>
    <w:rsid w:val="00260D74"/>
    <w:rsid w:val="00384C4B"/>
    <w:rsid w:val="003D66AD"/>
    <w:rsid w:val="00425F0D"/>
    <w:rsid w:val="00467017"/>
    <w:rsid w:val="005366D6"/>
    <w:rsid w:val="006A643C"/>
    <w:rsid w:val="006B41FF"/>
    <w:rsid w:val="007040C1"/>
    <w:rsid w:val="00713E5A"/>
    <w:rsid w:val="00774D27"/>
    <w:rsid w:val="00777284"/>
    <w:rsid w:val="008918F2"/>
    <w:rsid w:val="009573DA"/>
    <w:rsid w:val="00A00F75"/>
    <w:rsid w:val="00AF5570"/>
    <w:rsid w:val="00B41922"/>
    <w:rsid w:val="00B85086"/>
    <w:rsid w:val="00C008E4"/>
    <w:rsid w:val="00CD79FE"/>
    <w:rsid w:val="00DE6854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D3DA0"/>
  <w15:docId w15:val="{183A8C2C-E038-4430-89E2-2AB1D904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al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9994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Burns</dc:creator>
  <cp:keywords/>
  <dc:description/>
  <cp:lastModifiedBy>Jamal Burns</cp:lastModifiedBy>
  <cp:revision>1</cp:revision>
  <dcterms:created xsi:type="dcterms:W3CDTF">2023-09-08T06:36:00Z</dcterms:created>
  <dcterms:modified xsi:type="dcterms:W3CDTF">2023-09-16T02:08:00Z</dcterms:modified>
</cp:coreProperties>
</file>